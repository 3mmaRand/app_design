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74" w:rsidRDefault="000F1632">
      <w:pPr>
        <w:pStyle w:val="Title"/>
      </w:pPr>
      <w:r>
        <w:t>App names suggested by Stage 2 students</w:t>
      </w:r>
    </w:p>
    <w:p w:rsidR="00AA7A74" w:rsidRDefault="000F1632">
      <w:pPr>
        <w:pStyle w:val="Author"/>
      </w:pPr>
      <w:r>
        <w:t>Emma Rand</w:t>
      </w:r>
    </w:p>
    <w:p w:rsidR="00AA7A74" w:rsidRDefault="000F1632">
      <w:pPr>
        <w:pStyle w:val="Date"/>
      </w:pPr>
      <w:r>
        <w:t>25/07/2019</w:t>
      </w:r>
    </w:p>
    <w:p w:rsidR="00AA7A74" w:rsidRDefault="000F1632">
      <w:pPr>
        <w:pStyle w:val="Heading1"/>
      </w:pPr>
      <w:bookmarkStart w:id="0" w:name="survey-1"/>
      <w:r>
        <w:t>Survey 1</w:t>
      </w:r>
      <w:bookmarkEnd w:id="0"/>
    </w:p>
    <w:p w:rsidR="00AA7A74" w:rsidRDefault="000F1632">
      <w:pPr>
        <w:pStyle w:val="Heading2"/>
      </w:pPr>
      <w:bookmarkStart w:id="1" w:name="method"/>
      <w:bookmarkStart w:id="2" w:name="_GoBack"/>
      <w:bookmarkEnd w:id="2"/>
      <w:r>
        <w:t>Method</w:t>
      </w:r>
      <w:bookmarkEnd w:id="1"/>
    </w:p>
    <w:p w:rsidR="00AA7A74" w:rsidRDefault="000F1632">
      <w:pPr>
        <w:pStyle w:val="FirstParagraph"/>
      </w:pPr>
      <w:r>
        <w:t xml:space="preserve">A call for participants to take part in a focus group was sent in the first week of the Autumn term 2018 to stage 2 students. This cohort of students had taken Data Analysis in R in the Spring term 2018, during their first year. Respondents were also able </w:t>
      </w:r>
      <w:r>
        <w:t>to suggest a name for the app, ask a question or make a comment.</w:t>
      </w:r>
    </w:p>
    <w:p w:rsidR="00AA7A74" w:rsidRDefault="000F1632">
      <w:pPr>
        <w:pStyle w:val="Heading2"/>
      </w:pPr>
      <w:bookmarkStart w:id="3" w:name="results"/>
      <w:r>
        <w:t>Results</w:t>
      </w:r>
      <w:bookmarkEnd w:id="3"/>
    </w:p>
    <w:p w:rsidR="00AA7A74" w:rsidRDefault="000F1632">
      <w:pPr>
        <w:pStyle w:val="FirstParagraph"/>
      </w:pPr>
      <w:r>
        <w:t>There were 39 respondents with an approximately 1:1:0 male: female:non-binary gender ratio which compares to ## 88:139:x for the cohort. A total of 29 suggestions for App names were r</w:t>
      </w:r>
      <w:r>
        <w:t>eceived and these were classified as expressing one or more of a set of X ideas concerned with outcomes for the user, the user experience, another app persona not related to either of those or left unclassified. See table 1</w:t>
      </w:r>
    </w:p>
    <w:p w:rsidR="000F1632" w:rsidRDefault="000F1632">
      <w:r>
        <w:br w:type="page"/>
      </w:r>
    </w:p>
    <w:p w:rsidR="00AA7A74" w:rsidRDefault="000F1632">
      <w:pPr>
        <w:pStyle w:val="BodyText"/>
      </w:pPr>
      <w:r>
        <w:rPr>
          <w:b/>
        </w:rPr>
        <w:lastRenderedPageBreak/>
        <w:t>Supplementary material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80"/>
        <w:gridCol w:w="2880"/>
      </w:tblGrid>
      <w:tr w:rsidR="00AA7A74">
        <w:trPr>
          <w:cantSplit/>
          <w:trHeight w:val="360"/>
          <w:tblHeader/>
          <w:jc w:val="center"/>
        </w:trPr>
        <w:tc>
          <w:tcPr>
            <w:tcW w:w="576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Table 1.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Suggestions for the name of the App received through the call for focus-group participation</w:t>
            </w:r>
          </w:p>
        </w:tc>
      </w:tr>
      <w:tr w:rsidR="00AA7A74">
        <w:trPr>
          <w:cantSplit/>
          <w:trHeight w:val="360"/>
          <w:tblHeader/>
          <w:jc w:val="center"/>
        </w:trPr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Name suggested</w:t>
            </w: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Categorisations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 R-apidly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learn, quick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Pocket 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HelpeR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easyR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teach  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ProgramR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Riddle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grrrrrrR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unclassified 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lab-R-tory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Rapper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AdventR (adventure)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fun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InventR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Dat-&gt;R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outcome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R-ccelerator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R-beginners assistant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teach, learn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Making R clear and simple for all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simple, teach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R-chitect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personaX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R-pool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R-right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unclassified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quick, teach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TrainR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teach 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Stats PlayR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outcome, fun 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RUOK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teach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 xml:space="preserve">learn 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  <w:tr w:rsidR="00AA7A74">
        <w:trPr>
          <w:cantSplit/>
          <w:trHeight w:val="360"/>
          <w:jc w:val="center"/>
        </w:trPr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LearnR</w:t>
            </w: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A7A74" w:rsidRDefault="000F1632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learn</w:t>
            </w:r>
          </w:p>
        </w:tc>
      </w:tr>
    </w:tbl>
    <w:p w:rsidR="00AA7A74" w:rsidRDefault="000F1632">
      <w:pPr>
        <w:pStyle w:val="BodyText"/>
      </w:pPr>
      <w:r>
        <w:t xml:space="preserve">   </w:t>
      </w:r>
      <w:r>
        <w:rPr>
          <w:b/>
        </w:rPr>
        <w:t>Figure for inclusion</w:t>
      </w:r>
    </w:p>
    <w:p w:rsidR="00AA7A74" w:rsidRDefault="000F1632">
      <w:pPr>
        <w:pStyle w:val="CaptionedFigure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 descr="Frequency of categories for suggested App nam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mes_suggested_files/figure-docx/categ-fi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74" w:rsidRDefault="000F1632">
      <w:pPr>
        <w:pStyle w:val="ImageCaption"/>
      </w:pPr>
      <w:r>
        <w:t>Frequency of categories for suggested App names</w:t>
      </w:r>
    </w:p>
    <w:sectPr w:rsidR="00AA7A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F1632">
      <w:pPr>
        <w:spacing w:after="0"/>
      </w:pPr>
      <w:r>
        <w:separator/>
      </w:r>
    </w:p>
  </w:endnote>
  <w:endnote w:type="continuationSeparator" w:id="0">
    <w:p w:rsidR="00000000" w:rsidRDefault="000F16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A74" w:rsidRDefault="000F1632">
      <w:r>
        <w:separator/>
      </w:r>
    </w:p>
  </w:footnote>
  <w:footnote w:type="continuationSeparator" w:id="0">
    <w:p w:rsidR="00AA7A74" w:rsidRDefault="000F1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860B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6A42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1632"/>
    <w:rsid w:val="004E29B3"/>
    <w:rsid w:val="00590D07"/>
    <w:rsid w:val="00784D58"/>
    <w:rsid w:val="008D6863"/>
    <w:rsid w:val="00AA7A7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E445"/>
  <w15:docId w15:val="{EACFAA3A-E555-4C71-A120-B78E60794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1391</Characters>
  <Application>Microsoft Office Word</Application>
  <DocSecurity>0</DocSecurity>
  <Lines>11</Lines>
  <Paragraphs>3</Paragraphs>
  <ScaleCrop>false</ScaleCrop>
  <Company>University of York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names suggested by Stage 2 students</dc:title>
  <dc:creator>Emma Rand</dc:creator>
  <cp:keywords/>
  <cp:lastModifiedBy>Emma Rand</cp:lastModifiedBy>
  <cp:revision>2</cp:revision>
  <dcterms:created xsi:type="dcterms:W3CDTF">2019-07-25T16:38:00Z</dcterms:created>
  <dcterms:modified xsi:type="dcterms:W3CDTF">2019-07-25T16:39:00Z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25/07/2019</vt:lpwstr>
  </property>
  <property fmtid="{D5CDD505-2E9C-101B-9397-08002B2CF9AE}" pid="3" name="output">
    <vt:lpwstr/>
  </property>
</Properties>
</file>